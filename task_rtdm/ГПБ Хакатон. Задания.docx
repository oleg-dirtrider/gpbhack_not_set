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11DB0" w14:textId="77777777" w:rsidR="000E1B2E" w:rsidRDefault="000E1B2E" w:rsidP="004728B1">
      <w:pPr>
        <w:pStyle w:val="BookTitle1"/>
        <w:ind w:left="0"/>
        <w:jc w:val="left"/>
        <w:rPr>
          <w:color w:val="808080"/>
          <w:sz w:val="144"/>
        </w:rPr>
      </w:pPr>
      <w:bookmarkStart w:id="0" w:name="Var_DraftStatus_001"/>
      <w:bookmarkStart w:id="1" w:name="Var_ChapterTitle_001"/>
      <w:bookmarkStart w:id="2" w:name="_Toc396751083"/>
      <w:bookmarkStart w:id="3" w:name="_Toc396809315"/>
      <w:bookmarkStart w:id="4" w:name="_Toc3189070"/>
      <w:bookmarkStart w:id="5" w:name="_Toc222024078"/>
      <w:bookmarkStart w:id="6" w:name="_Toc225231921"/>
      <w:bookmarkStart w:id="7" w:name="_Toc229973008"/>
      <w:bookmarkStart w:id="8" w:name="_Toc231180594"/>
      <w:bookmarkStart w:id="9" w:name="_Toc231288158"/>
      <w:bookmarkStart w:id="10" w:name="_Toc236560649"/>
      <w:bookmarkStart w:id="11" w:name="_Toc238520836"/>
      <w:bookmarkStart w:id="12" w:name="_Toc238896347"/>
      <w:bookmarkStart w:id="13" w:name="_Toc239152959"/>
      <w:bookmarkStart w:id="14" w:name="_Toc240968862"/>
      <w:bookmarkStart w:id="15" w:name="_Toc306887051"/>
      <w:bookmarkStart w:id="16" w:name="_Toc307323183"/>
      <w:bookmarkStart w:id="17" w:name="_Toc308008425"/>
      <w:bookmarkStart w:id="18" w:name="_Toc308166972"/>
      <w:bookmarkStart w:id="19" w:name="_Toc308526294"/>
      <w:bookmarkStart w:id="20" w:name="_Toc347929000"/>
      <w:bookmarkStart w:id="21" w:name="_Toc347929160"/>
      <w:bookmarkStart w:id="22" w:name="_Toc353973054"/>
      <w:bookmarkStart w:id="23" w:name="_Toc354045408"/>
      <w:bookmarkEnd w:id="0"/>
    </w:p>
    <w:p w14:paraId="294CC567" w14:textId="77777777" w:rsidR="000E1B2E" w:rsidRDefault="000E1B2E" w:rsidP="000E1B2E">
      <w:pPr>
        <w:pStyle w:val="BookTitle1"/>
        <w:ind w:left="0"/>
      </w:pPr>
    </w:p>
    <w:p w14:paraId="013DC4E8" w14:textId="77777777" w:rsidR="000E1B2E" w:rsidRDefault="000E1B2E" w:rsidP="000E1B2E">
      <w:pPr>
        <w:pStyle w:val="BookTitle1"/>
        <w:ind w:left="0"/>
      </w:pPr>
    </w:p>
    <w:p w14:paraId="39B7AC82" w14:textId="4AE340A4" w:rsidR="000E1B2E" w:rsidRPr="008B1B53" w:rsidRDefault="008B1B53" w:rsidP="008B1B53">
      <w:pPr>
        <w:pStyle w:val="BookTitle1"/>
        <w:ind w:left="0"/>
        <w:jc w:val="center"/>
        <w:rPr>
          <w:lang w:val="ru-RU"/>
        </w:rPr>
      </w:pPr>
      <w:r>
        <w:rPr>
          <w:lang w:val="ru-RU"/>
        </w:rPr>
        <w:t xml:space="preserve">ГПБ </w:t>
      </w:r>
      <w:proofErr w:type="spellStart"/>
      <w:r>
        <w:rPr>
          <w:lang w:val="ru-RU"/>
        </w:rPr>
        <w:t>Хакатон</w:t>
      </w:r>
      <w:proofErr w:type="spellEnd"/>
    </w:p>
    <w:p w14:paraId="5661C1DB" w14:textId="77777777" w:rsidR="000E1B2E" w:rsidRDefault="000E1B2E" w:rsidP="000E1B2E">
      <w:pPr>
        <w:pStyle w:val="BookTitle1"/>
        <w:ind w:left="0"/>
      </w:pPr>
    </w:p>
    <w:p w14:paraId="7F56D090" w14:textId="77777777" w:rsidR="000E1B2E" w:rsidRDefault="000E1B2E" w:rsidP="000E1B2E">
      <w:pPr>
        <w:pStyle w:val="BookTitle1"/>
      </w:pPr>
    </w:p>
    <w:p w14:paraId="408C14A1" w14:textId="70FEB5E0" w:rsidR="000E1B2E" w:rsidRPr="00321C98" w:rsidRDefault="00321C98" w:rsidP="000E1B2E">
      <w:pPr>
        <w:pStyle w:val="BookTitle1"/>
        <w:rPr>
          <w:b w:val="0"/>
          <w:sz w:val="64"/>
          <w:lang w:val="ru-RU"/>
        </w:rPr>
      </w:pPr>
      <w:r>
        <w:rPr>
          <w:b w:val="0"/>
          <w:sz w:val="64"/>
          <w:lang w:val="ru-RU"/>
        </w:rPr>
        <w:t>Упражнения</w:t>
      </w:r>
    </w:p>
    <w:p w14:paraId="2019C4F8" w14:textId="77777777" w:rsidR="000E1B2E" w:rsidRPr="0032784A" w:rsidRDefault="000E1B2E" w:rsidP="000E1B2E">
      <w:pPr>
        <w:spacing w:after="360"/>
        <w:rPr>
          <w:szCs w:val="22"/>
        </w:rPr>
      </w:pPr>
      <w:bookmarkStart w:id="24" w:name="Var_SelectivePrintingVerbiage_001"/>
      <w:bookmarkEnd w:id="24"/>
      <w:r>
        <w:rPr>
          <w:szCs w:val="22"/>
        </w:rPr>
        <w:br w:type="page"/>
      </w:r>
    </w:p>
    <w:p w14:paraId="17A63277" w14:textId="77777777" w:rsidR="00B419CF" w:rsidRDefault="00B419CF" w:rsidP="004E3B2E">
      <w:pPr>
        <w:pStyle w:val="TOCHeading"/>
        <w:tabs>
          <w:tab w:val="clear" w:pos="2880"/>
        </w:tabs>
      </w:pPr>
      <w:r>
        <w:t>Contents</w:t>
      </w:r>
    </w:p>
    <w:p w14:paraId="450CF146" w14:textId="6D4B99DA" w:rsidR="00C3129B" w:rsidRPr="007F5149" w:rsidRDefault="00B419CF">
      <w:pPr>
        <w:pStyle w:val="TOC2"/>
        <w:tabs>
          <w:tab w:val="left" w:pos="2520"/>
        </w:tabs>
        <w:rPr>
          <w:rFonts w:ascii="Calibri" w:hAnsi="Calibri"/>
          <w:noProof/>
          <w:kern w:val="0"/>
          <w:szCs w:val="22"/>
          <w:lang w:val="ru-RU" w:eastAsia="ru-RU"/>
        </w:rPr>
      </w:pPr>
      <w:r>
        <w:rPr>
          <w:rFonts w:ascii="Arial" w:hAnsi="Arial"/>
        </w:rPr>
        <w:fldChar w:fldCharType="begin"/>
      </w:r>
      <w:r>
        <w:instrText xml:space="preserve"> TOC \o "1-3" \h \z \u </w:instrText>
      </w:r>
      <w:r>
        <w:rPr>
          <w:rFonts w:ascii="Arial" w:hAnsi="Arial"/>
        </w:rPr>
        <w:fldChar w:fldCharType="separate"/>
      </w:r>
      <w:hyperlink w:anchor="_Toc72438517" w:history="1">
        <w:r w:rsidR="00C3129B" w:rsidRPr="00A3505A">
          <w:rPr>
            <w:rStyle w:val="Hyperlink"/>
            <w:noProof/>
            <w:lang w:val="ru-RU"/>
          </w:rPr>
          <w:t>Exercise 1.</w:t>
        </w:r>
        <w:r w:rsidR="00C3129B" w:rsidRPr="007F5149">
          <w:rPr>
            <w:rFonts w:ascii="Calibri" w:hAnsi="Calibri"/>
            <w:noProof/>
            <w:kern w:val="0"/>
            <w:szCs w:val="22"/>
            <w:lang w:val="ru-RU" w:eastAsia="ru-RU"/>
          </w:rPr>
          <w:tab/>
        </w:r>
        <w:r w:rsidR="00C3129B" w:rsidRPr="00A3505A">
          <w:rPr>
            <w:rStyle w:val="Hyperlink"/>
            <w:noProof/>
            <w:lang w:val="ru-RU"/>
          </w:rPr>
          <w:t>Вызов команды sasmaextract</w:t>
        </w:r>
        <w:r w:rsidR="00C3129B">
          <w:rPr>
            <w:noProof/>
            <w:webHidden/>
          </w:rPr>
          <w:tab/>
        </w:r>
        <w:r w:rsidR="00C3129B">
          <w:rPr>
            <w:noProof/>
            <w:webHidden/>
          </w:rPr>
          <w:fldChar w:fldCharType="begin"/>
        </w:r>
        <w:r w:rsidR="00C3129B">
          <w:rPr>
            <w:noProof/>
            <w:webHidden/>
          </w:rPr>
          <w:instrText xml:space="preserve"> PAGEREF _Toc72438517 \h </w:instrText>
        </w:r>
        <w:r w:rsidR="00C3129B">
          <w:rPr>
            <w:noProof/>
            <w:webHidden/>
          </w:rPr>
        </w:r>
        <w:r w:rsidR="00C3129B">
          <w:rPr>
            <w:noProof/>
            <w:webHidden/>
          </w:rPr>
          <w:fldChar w:fldCharType="separate"/>
        </w:r>
        <w:r w:rsidR="00C3129B">
          <w:rPr>
            <w:noProof/>
            <w:webHidden/>
          </w:rPr>
          <w:t>3</w:t>
        </w:r>
        <w:r w:rsidR="00C3129B">
          <w:rPr>
            <w:noProof/>
            <w:webHidden/>
          </w:rPr>
          <w:fldChar w:fldCharType="end"/>
        </w:r>
      </w:hyperlink>
    </w:p>
    <w:p w14:paraId="1C90D7FC" w14:textId="340C6D08" w:rsidR="00C3129B" w:rsidRPr="007F5149" w:rsidRDefault="00C3129B">
      <w:pPr>
        <w:pStyle w:val="TOC2"/>
        <w:tabs>
          <w:tab w:val="left" w:pos="2520"/>
        </w:tabs>
        <w:rPr>
          <w:rFonts w:ascii="Calibri" w:hAnsi="Calibri"/>
          <w:noProof/>
          <w:kern w:val="0"/>
          <w:szCs w:val="22"/>
          <w:lang w:val="ru-RU" w:eastAsia="ru-RU"/>
        </w:rPr>
      </w:pPr>
      <w:hyperlink w:anchor="_Toc72438518" w:history="1">
        <w:r w:rsidRPr="00A3505A">
          <w:rPr>
            <w:rStyle w:val="Hyperlink"/>
            <w:noProof/>
            <w:lang w:val="ru-RU"/>
          </w:rPr>
          <w:t>Exercise 2.</w:t>
        </w:r>
        <w:r w:rsidRPr="007F5149">
          <w:rPr>
            <w:rFonts w:ascii="Calibri" w:hAnsi="Calibri"/>
            <w:noProof/>
            <w:kern w:val="0"/>
            <w:szCs w:val="22"/>
            <w:lang w:val="ru-RU" w:eastAsia="ru-RU"/>
          </w:rPr>
          <w:tab/>
        </w:r>
        <w:r w:rsidRPr="00A3505A">
          <w:rPr>
            <w:rStyle w:val="Hyperlink"/>
            <w:noProof/>
            <w:lang w:val="ru-RU"/>
          </w:rPr>
          <w:t xml:space="preserve">Вызов команды </w:t>
        </w:r>
        <w:r w:rsidRPr="00A3505A">
          <w:rPr>
            <w:rStyle w:val="Hyperlink"/>
            <w:noProof/>
          </w:rPr>
          <w:t>ExportPackage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_Toc72438518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ABCB0A" w14:textId="7BBA91F2" w:rsidR="000E1B2E" w:rsidRDefault="00B419CF" w:rsidP="003B7222">
      <w:pPr>
        <w:tabs>
          <w:tab w:val="right" w:leader="dot" w:pos="9072"/>
          <w:tab w:val="right" w:leader="dot" w:pos="9356"/>
        </w:tabs>
      </w:pPr>
      <w:r>
        <w:rPr>
          <w:b/>
          <w:bCs/>
          <w:noProof/>
        </w:rPr>
        <w:fldChar w:fldCharType="end"/>
      </w:r>
    </w:p>
    <w:p w14:paraId="1C9910D5" w14:textId="77777777" w:rsidR="000E1B2E" w:rsidRPr="0032784A" w:rsidRDefault="000E1B2E" w:rsidP="000E1B2E">
      <w:pPr>
        <w:spacing w:after="360"/>
        <w:rPr>
          <w:szCs w:val="22"/>
        </w:r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p w14:paraId="01933FF9" w14:textId="340FD2E2" w:rsidR="006325A4" w:rsidRPr="006325A4" w:rsidRDefault="006325A4" w:rsidP="008B1B53">
      <w:pPr>
        <w:pStyle w:val="Heading2"/>
        <w:rPr>
          <w:lang w:val="ru-RU"/>
        </w:rPr>
      </w:pPr>
      <w:r>
        <w:rPr>
          <w:lang w:val="ru-RU"/>
        </w:rPr>
        <w:br w:type="page"/>
      </w:r>
      <w:bookmarkStart w:id="25" w:name="_Toc72438517"/>
      <w:r w:rsidR="008B1B53">
        <w:rPr>
          <w:lang w:val="ru-RU"/>
        </w:rPr>
        <w:lastRenderedPageBreak/>
        <w:t xml:space="preserve">Вызов команды </w:t>
      </w:r>
      <w:proofErr w:type="spellStart"/>
      <w:r w:rsidR="008B1B53" w:rsidRPr="008B1B53">
        <w:rPr>
          <w:lang w:val="ru-RU"/>
        </w:rPr>
        <w:t>sasmaextract</w:t>
      </w:r>
      <w:bookmarkEnd w:id="25"/>
      <w:proofErr w:type="spellEnd"/>
    </w:p>
    <w:p w14:paraId="0909E510" w14:textId="27C92C75" w:rsidR="006325A4" w:rsidRPr="005238B0" w:rsidRDefault="008B1B53" w:rsidP="006325A4">
      <w:r>
        <w:rPr>
          <w:lang w:val="ru-RU"/>
        </w:rPr>
        <w:t>Вызов команды</w:t>
      </w:r>
      <w:r w:rsidR="00321C98">
        <w:t xml:space="preserve"> </w:t>
      </w:r>
      <w:proofErr w:type="spellStart"/>
      <w:r w:rsidR="00321C98">
        <w:t>sasmaextract</w:t>
      </w:r>
      <w:proofErr w:type="spellEnd"/>
      <w:r w:rsidR="006325A4">
        <w:t>:</w:t>
      </w:r>
    </w:p>
    <w:p w14:paraId="5BA553BB" w14:textId="3E2B01A3" w:rsidR="006325A4" w:rsidRPr="008B1B53" w:rsidRDefault="008B1B53" w:rsidP="006325A4">
      <w:pPr>
        <w:pStyle w:val="ListParagraph"/>
        <w:numPr>
          <w:ilvl w:val="0"/>
          <w:numId w:val="16"/>
        </w:numPr>
        <w:spacing w:before="0" w:after="160" w:line="259" w:lineRule="auto"/>
        <w:contextualSpacing/>
      </w:pPr>
      <w:r>
        <w:rPr>
          <w:lang w:val="ru-RU"/>
        </w:rPr>
        <w:t>Откройте</w:t>
      </w:r>
      <w:r w:rsidRPr="008B1B53">
        <w:rPr>
          <w:lang w:val="ru-RU"/>
        </w:rPr>
        <w:t xml:space="preserve"> </w:t>
      </w:r>
      <w:proofErr w:type="spellStart"/>
      <w:r>
        <w:t>cmd</w:t>
      </w:r>
      <w:proofErr w:type="spellEnd"/>
      <w:r w:rsidRPr="008B1B53">
        <w:rPr>
          <w:lang w:val="ru-RU"/>
        </w:rPr>
        <w:t xml:space="preserve"> </w:t>
      </w:r>
      <w:r>
        <w:rPr>
          <w:lang w:val="ru-RU"/>
        </w:rPr>
        <w:t>и перейдите</w:t>
      </w:r>
      <w:r w:rsidRPr="008B1B53">
        <w:rPr>
          <w:lang w:val="ru-RU"/>
        </w:rPr>
        <w:t xml:space="preserve"> </w:t>
      </w:r>
      <w:r>
        <w:rPr>
          <w:lang w:val="ru-RU"/>
        </w:rPr>
        <w:t>в</w:t>
      </w:r>
      <w:r w:rsidRPr="008B1B53">
        <w:rPr>
          <w:lang w:val="ru-RU"/>
        </w:rPr>
        <w:t xml:space="preserve"> </w:t>
      </w:r>
      <w:r>
        <w:rPr>
          <w:lang w:val="ru-RU"/>
        </w:rPr>
        <w:t>директорию</w:t>
      </w:r>
      <w:r w:rsidRPr="008B1B53">
        <w:rPr>
          <w:lang w:val="ru-RU"/>
        </w:rPr>
        <w:t xml:space="preserve"> </w:t>
      </w:r>
      <w:r w:rsidRPr="008B1B53">
        <w:t>D:\opt\sasinside\SASHome\SASMarketingAutomationIntegrationUtilities\6.6</w:t>
      </w:r>
      <w:r w:rsidR="006325A4" w:rsidRPr="008B1B53">
        <w:t>;</w:t>
      </w:r>
    </w:p>
    <w:p w14:paraId="708A05C2" w14:textId="6C48D2F5" w:rsidR="006325A4" w:rsidRPr="00FE23EC" w:rsidRDefault="004728B1" w:rsidP="006325A4">
      <w:pPr>
        <w:pStyle w:val="ListParagraph"/>
        <w:numPr>
          <w:ilvl w:val="0"/>
          <w:numId w:val="16"/>
        </w:numPr>
        <w:spacing w:before="0" w:after="160" w:line="259" w:lineRule="auto"/>
        <w:contextualSpacing/>
      </w:pPr>
      <w:r>
        <w:rPr>
          <w:lang w:val="ru-RU"/>
        </w:rPr>
        <w:t>Вставьте</w:t>
      </w:r>
      <w:r w:rsidRPr="004728B1">
        <w:t xml:space="preserve"> </w:t>
      </w:r>
      <w:r>
        <w:rPr>
          <w:lang w:val="ru-RU"/>
        </w:rPr>
        <w:t>в</w:t>
      </w:r>
      <w:r w:rsidRPr="004728B1">
        <w:t xml:space="preserve"> </w:t>
      </w:r>
      <w:r>
        <w:rPr>
          <w:lang w:val="ru-RU"/>
        </w:rPr>
        <w:t>консоль</w:t>
      </w:r>
      <w:r w:rsidR="00321C98" w:rsidRPr="00321C98">
        <w:t xml:space="preserve"> </w:t>
      </w:r>
      <w:r w:rsidR="00321C98">
        <w:rPr>
          <w:lang w:val="ru-RU"/>
        </w:rPr>
        <w:t>и</w:t>
      </w:r>
      <w:r w:rsidR="00321C98" w:rsidRPr="00321C98">
        <w:t xml:space="preserve"> </w:t>
      </w:r>
      <w:r w:rsidR="00321C98">
        <w:rPr>
          <w:lang w:val="ru-RU"/>
        </w:rPr>
        <w:t>вызовите</w:t>
      </w:r>
      <w:r w:rsidRPr="004728B1">
        <w:t xml:space="preserve"> </w:t>
      </w:r>
      <w:r>
        <w:rPr>
          <w:lang w:val="ru-RU"/>
        </w:rPr>
        <w:t>команду</w:t>
      </w:r>
      <w:r w:rsidRPr="004728B1">
        <w:t xml:space="preserve"> sasmaextract.exe </w:t>
      </w:r>
      <w:proofErr w:type="spellStart"/>
      <w:r w:rsidRPr="004728B1">
        <w:t>sasdemo</w:t>
      </w:r>
      <w:proofErr w:type="spellEnd"/>
      <w:r w:rsidRPr="004728B1">
        <w:t xml:space="preserve"> Orion123 </w:t>
      </w:r>
      <w:proofErr w:type="spellStart"/>
      <w:r w:rsidRPr="004728B1">
        <w:t>AuthDomain</w:t>
      </w:r>
      <w:proofErr w:type="spellEnd"/>
      <w:r w:rsidRPr="004728B1">
        <w:t xml:space="preserve"> "RTDM_EDU_DEMO" request.xml campaign.xml &gt;extract.log</w:t>
      </w:r>
      <w:r w:rsidR="006325A4">
        <w:t>;</w:t>
      </w:r>
    </w:p>
    <w:p w14:paraId="14A32E77" w14:textId="095F8ADF" w:rsidR="004728B1" w:rsidRDefault="004728B1" w:rsidP="004728B1">
      <w:pPr>
        <w:pStyle w:val="ListParagraph"/>
        <w:numPr>
          <w:ilvl w:val="0"/>
          <w:numId w:val="16"/>
        </w:numPr>
        <w:spacing w:before="0" w:after="160" w:line="259" w:lineRule="auto"/>
        <w:contextualSpacing/>
        <w:rPr>
          <w:lang w:val="ru-RU"/>
        </w:rPr>
      </w:pPr>
      <w:r>
        <w:rPr>
          <w:lang w:val="ru-RU"/>
        </w:rPr>
        <w:t>Проверьте</w:t>
      </w:r>
      <w:r w:rsidRPr="004728B1">
        <w:rPr>
          <w:lang w:val="ru-RU"/>
        </w:rPr>
        <w:t xml:space="preserve">, </w:t>
      </w:r>
      <w:r>
        <w:rPr>
          <w:lang w:val="ru-RU"/>
        </w:rPr>
        <w:t xml:space="preserve">что создался файл </w:t>
      </w:r>
      <w:r>
        <w:t>campaign</w:t>
      </w:r>
      <w:r w:rsidRPr="004728B1">
        <w:rPr>
          <w:lang w:val="ru-RU"/>
        </w:rPr>
        <w:t>.</w:t>
      </w:r>
      <w:r>
        <w:t>xml</w:t>
      </w:r>
      <w:r w:rsidRPr="004728B1">
        <w:rPr>
          <w:lang w:val="ru-RU"/>
        </w:rPr>
        <w:t xml:space="preserve"> </w:t>
      </w:r>
      <w:r>
        <w:rPr>
          <w:lang w:val="ru-RU"/>
        </w:rPr>
        <w:t>с данными компании</w:t>
      </w:r>
    </w:p>
    <w:p w14:paraId="2120FB90" w14:textId="77777777" w:rsidR="006325A4" w:rsidRPr="006325A4" w:rsidRDefault="004728B1" w:rsidP="004728B1">
      <w:pPr>
        <w:pStyle w:val="ListParagraph"/>
        <w:spacing w:before="0" w:after="160" w:line="259" w:lineRule="auto"/>
        <w:ind w:left="720"/>
        <w:contextualSpacing/>
        <w:rPr>
          <w:b/>
          <w:lang w:val="ru-RU"/>
        </w:rPr>
      </w:pPr>
      <w:r>
        <w:rPr>
          <w:lang w:val="ru-RU"/>
        </w:rPr>
        <w:br w:type="page"/>
      </w:r>
    </w:p>
    <w:p w14:paraId="533A53C3" w14:textId="3B8383F6" w:rsidR="006325A4" w:rsidRDefault="004728B1" w:rsidP="006325A4">
      <w:pPr>
        <w:pStyle w:val="Heading2"/>
        <w:rPr>
          <w:lang w:val="ru-RU"/>
        </w:rPr>
      </w:pPr>
      <w:bookmarkStart w:id="26" w:name="_Toc72438518"/>
      <w:r>
        <w:rPr>
          <w:lang w:val="ru-RU"/>
        </w:rPr>
        <w:t xml:space="preserve">Вызов команды </w:t>
      </w:r>
      <w:proofErr w:type="spellStart"/>
      <w:r>
        <w:t>ExportPackage</w:t>
      </w:r>
      <w:bookmarkEnd w:id="26"/>
      <w:proofErr w:type="spellEnd"/>
    </w:p>
    <w:p w14:paraId="7FAC3315" w14:textId="77777777" w:rsidR="006325A4" w:rsidRPr="00A8793A" w:rsidRDefault="006325A4" w:rsidP="006325A4">
      <w:pPr>
        <w:rPr>
          <w:lang w:val="ru-RU"/>
        </w:rPr>
      </w:pPr>
    </w:p>
    <w:p w14:paraId="08C7D54A" w14:textId="4CBB5C14" w:rsidR="00321C98" w:rsidRPr="005238B0" w:rsidRDefault="00321C98" w:rsidP="00321C98">
      <w:r>
        <w:rPr>
          <w:lang w:val="ru-RU"/>
        </w:rPr>
        <w:t>Вызов команды</w:t>
      </w:r>
      <w:r>
        <w:rPr>
          <w:lang w:val="ru-RU"/>
        </w:rPr>
        <w:t xml:space="preserve"> </w:t>
      </w:r>
      <w:proofErr w:type="spellStart"/>
      <w:r>
        <w:t>ExportPackage</w:t>
      </w:r>
      <w:proofErr w:type="spellEnd"/>
      <w:r>
        <w:t>:</w:t>
      </w:r>
    </w:p>
    <w:p w14:paraId="754E2835" w14:textId="62337E5F" w:rsidR="00321C98" w:rsidRPr="008B1B53" w:rsidRDefault="00321C98" w:rsidP="00321C98">
      <w:pPr>
        <w:pStyle w:val="ListParagraph"/>
        <w:numPr>
          <w:ilvl w:val="0"/>
          <w:numId w:val="25"/>
        </w:numPr>
        <w:spacing w:before="0" w:after="160" w:line="259" w:lineRule="auto"/>
        <w:contextualSpacing/>
      </w:pPr>
      <w:r>
        <w:rPr>
          <w:lang w:val="ru-RU"/>
        </w:rPr>
        <w:t>Откройте</w:t>
      </w:r>
      <w:r w:rsidRPr="008B1B53">
        <w:rPr>
          <w:lang w:val="ru-RU"/>
        </w:rPr>
        <w:t xml:space="preserve"> </w:t>
      </w:r>
      <w:proofErr w:type="spellStart"/>
      <w:r>
        <w:t>cmd</w:t>
      </w:r>
      <w:proofErr w:type="spellEnd"/>
      <w:r w:rsidRPr="008B1B53">
        <w:rPr>
          <w:lang w:val="ru-RU"/>
        </w:rPr>
        <w:t xml:space="preserve"> </w:t>
      </w:r>
      <w:r>
        <w:rPr>
          <w:lang w:val="ru-RU"/>
        </w:rPr>
        <w:t>и перейдите</w:t>
      </w:r>
      <w:r w:rsidRPr="008B1B53">
        <w:rPr>
          <w:lang w:val="ru-RU"/>
        </w:rPr>
        <w:t xml:space="preserve"> </w:t>
      </w:r>
      <w:r>
        <w:rPr>
          <w:lang w:val="ru-RU"/>
        </w:rPr>
        <w:t>в</w:t>
      </w:r>
      <w:r w:rsidRPr="008B1B53">
        <w:rPr>
          <w:lang w:val="ru-RU"/>
        </w:rPr>
        <w:t xml:space="preserve"> </w:t>
      </w:r>
      <w:r>
        <w:rPr>
          <w:lang w:val="ru-RU"/>
        </w:rPr>
        <w:t>директорию</w:t>
      </w:r>
      <w:r w:rsidRPr="008B1B53">
        <w:rPr>
          <w:lang w:val="ru-RU"/>
        </w:rPr>
        <w:t xml:space="preserve"> </w:t>
      </w:r>
      <w:r w:rsidRPr="00321C98">
        <w:t>D:\opt\sasinside\SASHome\SASPlatformObjectFramework\9.4</w:t>
      </w:r>
      <w:r w:rsidRPr="008B1B53">
        <w:t>;</w:t>
      </w:r>
    </w:p>
    <w:p w14:paraId="52697F86" w14:textId="1A24D2C9" w:rsidR="00321C98" w:rsidRPr="00FE23EC" w:rsidRDefault="00321C98" w:rsidP="00321C98">
      <w:pPr>
        <w:pStyle w:val="ListParagraph"/>
        <w:numPr>
          <w:ilvl w:val="0"/>
          <w:numId w:val="25"/>
        </w:numPr>
        <w:spacing w:before="0" w:after="160" w:line="259" w:lineRule="auto"/>
        <w:contextualSpacing/>
      </w:pPr>
      <w:r>
        <w:rPr>
          <w:lang w:val="ru-RU"/>
        </w:rPr>
        <w:t>Вставьте</w:t>
      </w:r>
      <w:r w:rsidRPr="004728B1">
        <w:t xml:space="preserve"> </w:t>
      </w:r>
      <w:r>
        <w:rPr>
          <w:lang w:val="ru-RU"/>
        </w:rPr>
        <w:t>в</w:t>
      </w:r>
      <w:r w:rsidRPr="004728B1">
        <w:t xml:space="preserve"> </w:t>
      </w:r>
      <w:r>
        <w:rPr>
          <w:lang w:val="ru-RU"/>
        </w:rPr>
        <w:t>консоль</w:t>
      </w:r>
      <w:r w:rsidRPr="00321C98">
        <w:t xml:space="preserve"> </w:t>
      </w:r>
      <w:r>
        <w:rPr>
          <w:lang w:val="ru-RU"/>
        </w:rPr>
        <w:t>и</w:t>
      </w:r>
      <w:r w:rsidRPr="00321C98">
        <w:t xml:space="preserve"> </w:t>
      </w:r>
      <w:r>
        <w:rPr>
          <w:lang w:val="ru-RU"/>
        </w:rPr>
        <w:t>вызовите</w:t>
      </w:r>
      <w:r w:rsidRPr="004728B1">
        <w:t xml:space="preserve"> </w:t>
      </w:r>
      <w:r>
        <w:rPr>
          <w:lang w:val="ru-RU"/>
        </w:rPr>
        <w:t>команду</w:t>
      </w:r>
      <w:r w:rsidRPr="004728B1">
        <w:t xml:space="preserve"> </w:t>
      </w:r>
      <w:r w:rsidRPr="00321C98">
        <w:t xml:space="preserve">ExportPackage.exe -host localhost -port 8561 -user </w:t>
      </w:r>
      <w:proofErr w:type="spellStart"/>
      <w:r w:rsidRPr="00321C98">
        <w:t>sasdemo</w:t>
      </w:r>
      <w:proofErr w:type="spellEnd"/>
      <w:r w:rsidRPr="00321C98">
        <w:t xml:space="preserve"> -password Orion123 -log "MetaDataObjects.txt" -objects "/CI/RTDM_EDU_DEMO/Data Definitions" -types </w:t>
      </w:r>
      <w:proofErr w:type="spellStart"/>
      <w:r w:rsidRPr="00321C98">
        <w:t>CIDecisionProcess</w:t>
      </w:r>
      <w:proofErr w:type="spellEnd"/>
      <w:r w:rsidRPr="00321C98">
        <w:t xml:space="preserve"> -</w:t>
      </w:r>
      <w:proofErr w:type="spellStart"/>
      <w:r w:rsidRPr="00321C98">
        <w:t>noexecute</w:t>
      </w:r>
      <w:proofErr w:type="spellEnd"/>
      <w:r w:rsidRPr="00321C98">
        <w:t xml:space="preserve"> -package "</w:t>
      </w:r>
      <w:proofErr w:type="spellStart"/>
      <w:r w:rsidRPr="00321C98">
        <w:t>MetaDataObjects.spk</w:t>
      </w:r>
      <w:proofErr w:type="spellEnd"/>
      <w:r w:rsidRPr="00321C98">
        <w:t>"</w:t>
      </w:r>
      <w:r>
        <w:t>;</w:t>
      </w:r>
    </w:p>
    <w:p w14:paraId="344E24B4" w14:textId="2301CBF0" w:rsidR="00321C98" w:rsidRDefault="00321C98" w:rsidP="00321C98">
      <w:pPr>
        <w:pStyle w:val="ListParagraph"/>
        <w:numPr>
          <w:ilvl w:val="0"/>
          <w:numId w:val="25"/>
        </w:numPr>
        <w:spacing w:before="0" w:after="160" w:line="259" w:lineRule="auto"/>
        <w:contextualSpacing/>
        <w:rPr>
          <w:lang w:val="ru-RU"/>
        </w:rPr>
      </w:pPr>
      <w:r>
        <w:rPr>
          <w:lang w:val="ru-RU"/>
        </w:rPr>
        <w:t>Проверьте</w:t>
      </w:r>
      <w:r w:rsidRPr="004728B1">
        <w:rPr>
          <w:lang w:val="ru-RU"/>
        </w:rPr>
        <w:t xml:space="preserve">, </w:t>
      </w:r>
      <w:r>
        <w:rPr>
          <w:lang w:val="ru-RU"/>
        </w:rPr>
        <w:t xml:space="preserve">что создался файл </w:t>
      </w:r>
      <w:proofErr w:type="spellStart"/>
      <w:r w:rsidRPr="00321C98">
        <w:t>MetaDataObjects</w:t>
      </w:r>
      <w:proofErr w:type="spellEnd"/>
      <w:r w:rsidRPr="004728B1">
        <w:rPr>
          <w:lang w:val="ru-RU"/>
        </w:rPr>
        <w:t>.</w:t>
      </w:r>
      <w:r>
        <w:t>txt</w:t>
      </w:r>
      <w:r w:rsidRPr="004728B1">
        <w:rPr>
          <w:lang w:val="ru-RU"/>
        </w:rPr>
        <w:t xml:space="preserve"> </w:t>
      </w:r>
      <w:r>
        <w:rPr>
          <w:lang w:val="ru-RU"/>
        </w:rPr>
        <w:t xml:space="preserve">с данными </w:t>
      </w:r>
      <w:r>
        <w:rPr>
          <w:lang w:val="ru-RU"/>
        </w:rPr>
        <w:t>объектов</w:t>
      </w:r>
    </w:p>
    <w:sectPr w:rsidR="00321C98" w:rsidSect="00974542">
      <w:pgSz w:w="12240" w:h="15840"/>
      <w:pgMar w:top="1440" w:right="1440" w:bottom="1440" w:left="720" w:header="720" w:footer="720" w:gutter="72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1CEFD" w14:textId="77777777" w:rsidR="007F5149" w:rsidRDefault="007F5149">
      <w:r>
        <w:separator/>
      </w:r>
    </w:p>
  </w:endnote>
  <w:endnote w:type="continuationSeparator" w:id="0">
    <w:p w14:paraId="7115E2BC" w14:textId="77777777" w:rsidR="007F5149" w:rsidRDefault="007F5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2EF15" w14:textId="77777777" w:rsidR="007F5149" w:rsidRDefault="007F5149">
      <w:r>
        <w:separator/>
      </w:r>
    </w:p>
  </w:footnote>
  <w:footnote w:type="continuationSeparator" w:id="0">
    <w:p w14:paraId="16347164" w14:textId="77777777" w:rsidR="007F5149" w:rsidRDefault="007F5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44A4"/>
    <w:multiLevelType w:val="hybridMultilevel"/>
    <w:tmpl w:val="A0509D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F38EF"/>
    <w:multiLevelType w:val="hybridMultilevel"/>
    <w:tmpl w:val="02EA2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73D9"/>
    <w:multiLevelType w:val="hybridMultilevel"/>
    <w:tmpl w:val="96E67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27E93"/>
    <w:multiLevelType w:val="hybridMultilevel"/>
    <w:tmpl w:val="6EE60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C6773"/>
    <w:multiLevelType w:val="hybridMultilevel"/>
    <w:tmpl w:val="DE227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35875"/>
    <w:multiLevelType w:val="multilevel"/>
    <w:tmpl w:val="D450C262"/>
    <w:name w:val="DemoOutlineNumbering4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9AA779F"/>
    <w:multiLevelType w:val="hybridMultilevel"/>
    <w:tmpl w:val="B720C6CE"/>
    <w:lvl w:ilvl="0" w:tplc="AB821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42A68"/>
    <w:multiLevelType w:val="hybridMultilevel"/>
    <w:tmpl w:val="DD48C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A5723"/>
    <w:multiLevelType w:val="multilevel"/>
    <w:tmpl w:val="D450C262"/>
    <w:name w:val="DemoOutlineNumbering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9524E3"/>
    <w:multiLevelType w:val="hybridMultilevel"/>
    <w:tmpl w:val="58146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364DD"/>
    <w:multiLevelType w:val="multilevel"/>
    <w:tmpl w:val="D450C262"/>
    <w:name w:val="DemoOutlineNumbering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152A2A36"/>
    <w:multiLevelType w:val="hybridMultilevel"/>
    <w:tmpl w:val="DF905C22"/>
    <w:lvl w:ilvl="0" w:tplc="422863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437675"/>
    <w:multiLevelType w:val="multilevel"/>
    <w:tmpl w:val="D450C262"/>
    <w:name w:val="DemoOutlineNumberi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AD23134"/>
    <w:multiLevelType w:val="multilevel"/>
    <w:tmpl w:val="2C307C3A"/>
    <w:lvl w:ilvl="0">
      <w:start w:val="1"/>
      <w:numFmt w:val="decimal"/>
      <w:pStyle w:val="Heading1"/>
      <w:lvlText w:val="Chapter %1"/>
      <w:lvlJc w:val="left"/>
      <w:pPr>
        <w:tabs>
          <w:tab w:val="num" w:pos="2225"/>
        </w:tabs>
        <w:ind w:left="425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226B1BC0"/>
    <w:multiLevelType w:val="hybridMultilevel"/>
    <w:tmpl w:val="81285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744BF"/>
    <w:multiLevelType w:val="multilevel"/>
    <w:tmpl w:val="F86A9F50"/>
    <w:name w:val="DemoOutlineNumbering9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298459C9"/>
    <w:multiLevelType w:val="hybridMultilevel"/>
    <w:tmpl w:val="C82CE78A"/>
    <w:lvl w:ilvl="0" w:tplc="5B0E9C98">
      <w:start w:val="1"/>
      <w:numFmt w:val="decimal"/>
      <w:pStyle w:val="Heading2"/>
      <w:lvlText w:val="Exercise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85F30"/>
    <w:multiLevelType w:val="multilevel"/>
    <w:tmpl w:val="D450C262"/>
    <w:name w:val="DemoOutlineNumbering9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38A7E93"/>
    <w:multiLevelType w:val="multilevel"/>
    <w:tmpl w:val="6CDC94F8"/>
    <w:lvl w:ilvl="0">
      <w:start w:val="1"/>
      <w:numFmt w:val="decimal"/>
      <w:pStyle w:val="List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579721D"/>
    <w:multiLevelType w:val="hybridMultilevel"/>
    <w:tmpl w:val="7A8E28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A0239"/>
    <w:multiLevelType w:val="hybridMultilevel"/>
    <w:tmpl w:val="0DFE2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15B0C"/>
    <w:multiLevelType w:val="multilevel"/>
    <w:tmpl w:val="22A0AEB6"/>
    <w:lvl w:ilvl="0">
      <w:start w:val="1"/>
      <w:numFmt w:val="none"/>
      <w:pStyle w:val="TOC9"/>
      <w:lvlText w:val="Demonstration: 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4320"/>
        </w:tabs>
        <w:ind w:left="3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3.%4"/>
      <w:lvlJc w:val="left"/>
      <w:pPr>
        <w:tabs>
          <w:tab w:val="num" w:pos="4320"/>
        </w:tabs>
        <w:ind w:left="381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48"/>
        </w:tabs>
        <w:ind w:left="42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92"/>
        </w:tabs>
        <w:ind w:left="43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6"/>
        </w:tabs>
        <w:ind w:left="45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24"/>
        </w:tabs>
        <w:ind w:left="4824" w:hanging="1584"/>
      </w:pPr>
      <w:rPr>
        <w:rFonts w:hint="default"/>
      </w:rPr>
    </w:lvl>
  </w:abstractNum>
  <w:abstractNum w:abstractNumId="23" w15:restartNumberingAfterBreak="0">
    <w:nsid w:val="52524913"/>
    <w:multiLevelType w:val="hybridMultilevel"/>
    <w:tmpl w:val="02EA2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61566"/>
    <w:multiLevelType w:val="hybridMultilevel"/>
    <w:tmpl w:val="E2A8E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305517"/>
    <w:multiLevelType w:val="multilevel"/>
    <w:tmpl w:val="CE7A9850"/>
    <w:lvl w:ilvl="0">
      <w:start w:val="1"/>
      <w:numFmt w:val="decimal"/>
      <w:pStyle w:val="NumberingSolutions"/>
      <w:suff w:val="nothing"/>
      <w:lvlText w:val="%1.   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Century Schoolbook" w:hAnsi="Century Schoolbook" w:hint="default"/>
        <w:b/>
        <w:i w:val="0"/>
      </w:rPr>
    </w:lvl>
    <w:lvl w:ilvl="2">
      <w:start w:val="1"/>
      <w:numFmt w:val="decimal"/>
      <w:suff w:val="nothing"/>
      <w:lvlText w:val="%3)  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suff w:val="nothing"/>
      <w:lvlText w:val="%4)  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nothing"/>
      <w:lvlText w:val="(%5) 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51C287D"/>
    <w:multiLevelType w:val="multilevel"/>
    <w:tmpl w:val="6CE27DE8"/>
    <w:name w:val="DemoOutlineNumbering9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AF3353F"/>
    <w:multiLevelType w:val="hybridMultilevel"/>
    <w:tmpl w:val="DC36B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706FC6"/>
    <w:multiLevelType w:val="hybridMultilevel"/>
    <w:tmpl w:val="48369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C34D7"/>
    <w:multiLevelType w:val="multilevel"/>
    <w:tmpl w:val="D450C262"/>
    <w:name w:val="DemoOutlineNumbering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E414828"/>
    <w:multiLevelType w:val="hybridMultilevel"/>
    <w:tmpl w:val="AD52C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19"/>
  </w:num>
  <w:num w:numId="4">
    <w:abstractNumId w:val="14"/>
  </w:num>
  <w:num w:numId="5">
    <w:abstractNumId w:val="25"/>
  </w:num>
  <w:num w:numId="6">
    <w:abstractNumId w:val="22"/>
  </w:num>
  <w:num w:numId="7">
    <w:abstractNumId w:val="9"/>
  </w:num>
  <w:num w:numId="8">
    <w:abstractNumId w:val="21"/>
  </w:num>
  <w:num w:numId="9">
    <w:abstractNumId w:val="0"/>
  </w:num>
  <w:num w:numId="10">
    <w:abstractNumId w:val="17"/>
  </w:num>
  <w:num w:numId="11">
    <w:abstractNumId w:val="17"/>
    <w:lvlOverride w:ilvl="0">
      <w:startOverride w:val="1"/>
    </w:lvlOverride>
  </w:num>
  <w:num w:numId="12">
    <w:abstractNumId w:val="20"/>
  </w:num>
  <w:num w:numId="13">
    <w:abstractNumId w:val="4"/>
  </w:num>
  <w:num w:numId="14">
    <w:abstractNumId w:val="31"/>
  </w:num>
  <w:num w:numId="15">
    <w:abstractNumId w:val="6"/>
  </w:num>
  <w:num w:numId="16">
    <w:abstractNumId w:val="1"/>
  </w:num>
  <w:num w:numId="17">
    <w:abstractNumId w:val="15"/>
  </w:num>
  <w:num w:numId="18">
    <w:abstractNumId w:val="29"/>
  </w:num>
  <w:num w:numId="19">
    <w:abstractNumId w:val="3"/>
  </w:num>
  <w:num w:numId="20">
    <w:abstractNumId w:val="2"/>
  </w:num>
  <w:num w:numId="21">
    <w:abstractNumId w:val="7"/>
  </w:num>
  <w:num w:numId="22">
    <w:abstractNumId w:val="11"/>
  </w:num>
  <w:num w:numId="23">
    <w:abstractNumId w:val="24"/>
  </w:num>
  <w:num w:numId="24">
    <w:abstractNumId w:val="28"/>
  </w:num>
  <w:num w:numId="25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mirrorMargins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AppendixLabel" w:val="Appendix"/>
    <w:docVar w:name="AppendixStart" w:val="31"/>
    <w:docVar w:name="Chapter Template" w:val="C:\Program Files (x86)\PowerServ\Templates\CDS Compact Chapter_2012.dot"/>
    <w:docVar w:name="Chapter Template Date Modified" w:val="3/8/2012 5:28:52 PM"/>
    <w:docVar w:name="ChapterHeading" w:val="Chapter 1"/>
    <w:docVar w:name="ChapterLabel" w:val="Chapter"/>
    <w:docVar w:name="ChapterNumber" w:val="1"/>
    <w:docVar w:name="ChapterTitle" w:val="Introduction to SAS® Real-Time Decision Manager"/>
    <w:docVar w:name="Copyright_Footer" w:val="Copyright © 2013, SAS Institute Inc., Cary, North Carolina, USA. ALL RIGHTS RESERVED."/>
    <w:docVar w:name="NotesReturn" w:val="0"/>
    <w:docVar w:name="PowerPoint Addin" w:val="CDSPptAddin_2012.ppa"/>
    <w:docVar w:name="PowerPoint Print Template" w:val="CDS_book.pot"/>
    <w:docVar w:name="PowerPoint Template" w:val="C:\Program Files (x86)\PowerServ\Templates\CDS_4x3_2012.pot"/>
    <w:docVar w:name="PowerServ Profile" w:val="CDS Compact Profile 4-3_2012.prf"/>
    <w:docVar w:name="SectionLabel" w:val="Section"/>
    <w:docVar w:name="SlideBorder" w:val="Border"/>
    <w:docVar w:name="SlideJustification" w:val="0"/>
    <w:docVar w:name="SlideNewPage" w:val="0"/>
    <w:docVar w:name="SlideSize" w:val="90"/>
    <w:docVar w:name="Word Addin Standard" w:val="PSERVDocAddin.dotm"/>
  </w:docVars>
  <w:rsids>
    <w:rsidRoot w:val="00CC3588"/>
    <w:rsid w:val="0000138A"/>
    <w:rsid w:val="00003889"/>
    <w:rsid w:val="00004F08"/>
    <w:rsid w:val="00005D0F"/>
    <w:rsid w:val="00020813"/>
    <w:rsid w:val="0003435B"/>
    <w:rsid w:val="00036778"/>
    <w:rsid w:val="00042525"/>
    <w:rsid w:val="00043E42"/>
    <w:rsid w:val="00062912"/>
    <w:rsid w:val="0006595E"/>
    <w:rsid w:val="00065A99"/>
    <w:rsid w:val="000661BE"/>
    <w:rsid w:val="0007026F"/>
    <w:rsid w:val="00071515"/>
    <w:rsid w:val="00072E69"/>
    <w:rsid w:val="00077D45"/>
    <w:rsid w:val="000876D1"/>
    <w:rsid w:val="000A08C0"/>
    <w:rsid w:val="000A3B12"/>
    <w:rsid w:val="000B675E"/>
    <w:rsid w:val="000C0A16"/>
    <w:rsid w:val="000C4D8D"/>
    <w:rsid w:val="000C79F5"/>
    <w:rsid w:val="000E1B2E"/>
    <w:rsid w:val="000E3B00"/>
    <w:rsid w:val="000F0C50"/>
    <w:rsid w:val="000F122D"/>
    <w:rsid w:val="000F3E6B"/>
    <w:rsid w:val="000F4972"/>
    <w:rsid w:val="000F6298"/>
    <w:rsid w:val="001027A1"/>
    <w:rsid w:val="0010340A"/>
    <w:rsid w:val="001112F5"/>
    <w:rsid w:val="0012120C"/>
    <w:rsid w:val="00124C8C"/>
    <w:rsid w:val="00131DCB"/>
    <w:rsid w:val="0013598E"/>
    <w:rsid w:val="00147F4B"/>
    <w:rsid w:val="00150515"/>
    <w:rsid w:val="00161AE2"/>
    <w:rsid w:val="00165EA4"/>
    <w:rsid w:val="00166839"/>
    <w:rsid w:val="00175F19"/>
    <w:rsid w:val="00177F0D"/>
    <w:rsid w:val="00185BEC"/>
    <w:rsid w:val="00186429"/>
    <w:rsid w:val="00186E8A"/>
    <w:rsid w:val="00190A92"/>
    <w:rsid w:val="00193D4C"/>
    <w:rsid w:val="001A4381"/>
    <w:rsid w:val="001B5232"/>
    <w:rsid w:val="001C1F5A"/>
    <w:rsid w:val="001C3704"/>
    <w:rsid w:val="001C3C68"/>
    <w:rsid w:val="001C6A96"/>
    <w:rsid w:val="001D04AD"/>
    <w:rsid w:val="001E2699"/>
    <w:rsid w:val="001E69D0"/>
    <w:rsid w:val="001F7A06"/>
    <w:rsid w:val="00200798"/>
    <w:rsid w:val="002057FF"/>
    <w:rsid w:val="002069EF"/>
    <w:rsid w:val="0021144B"/>
    <w:rsid w:val="0021253C"/>
    <w:rsid w:val="00216788"/>
    <w:rsid w:val="00216ABB"/>
    <w:rsid w:val="002214B0"/>
    <w:rsid w:val="002271C3"/>
    <w:rsid w:val="00234FE6"/>
    <w:rsid w:val="00235CE5"/>
    <w:rsid w:val="00240661"/>
    <w:rsid w:val="00245871"/>
    <w:rsid w:val="00250DA9"/>
    <w:rsid w:val="00253F22"/>
    <w:rsid w:val="00264145"/>
    <w:rsid w:val="00270E0C"/>
    <w:rsid w:val="002802FF"/>
    <w:rsid w:val="002859EE"/>
    <w:rsid w:val="00285CA5"/>
    <w:rsid w:val="00287C84"/>
    <w:rsid w:val="002905BD"/>
    <w:rsid w:val="00290768"/>
    <w:rsid w:val="0029325C"/>
    <w:rsid w:val="002A15F7"/>
    <w:rsid w:val="002A512E"/>
    <w:rsid w:val="002B2E77"/>
    <w:rsid w:val="002B65A9"/>
    <w:rsid w:val="002C3262"/>
    <w:rsid w:val="002C7701"/>
    <w:rsid w:val="002D745D"/>
    <w:rsid w:val="002E27E2"/>
    <w:rsid w:val="002E290D"/>
    <w:rsid w:val="002E3C81"/>
    <w:rsid w:val="002E446E"/>
    <w:rsid w:val="002F514C"/>
    <w:rsid w:val="00304342"/>
    <w:rsid w:val="00313DA9"/>
    <w:rsid w:val="00321C98"/>
    <w:rsid w:val="003249F9"/>
    <w:rsid w:val="00324F7F"/>
    <w:rsid w:val="00326FF1"/>
    <w:rsid w:val="003313B5"/>
    <w:rsid w:val="00334EE4"/>
    <w:rsid w:val="003423DA"/>
    <w:rsid w:val="00345DDB"/>
    <w:rsid w:val="00345F08"/>
    <w:rsid w:val="00346427"/>
    <w:rsid w:val="00347A7D"/>
    <w:rsid w:val="00356F19"/>
    <w:rsid w:val="003601F5"/>
    <w:rsid w:val="003757A8"/>
    <w:rsid w:val="0038703F"/>
    <w:rsid w:val="003926E2"/>
    <w:rsid w:val="003A4B29"/>
    <w:rsid w:val="003B4DF3"/>
    <w:rsid w:val="003B7222"/>
    <w:rsid w:val="003C4C60"/>
    <w:rsid w:val="003C4DC9"/>
    <w:rsid w:val="003C7979"/>
    <w:rsid w:val="003D0AA1"/>
    <w:rsid w:val="003D21E8"/>
    <w:rsid w:val="003D2411"/>
    <w:rsid w:val="003D3D11"/>
    <w:rsid w:val="003F127B"/>
    <w:rsid w:val="003F16B0"/>
    <w:rsid w:val="003F5366"/>
    <w:rsid w:val="003F718E"/>
    <w:rsid w:val="00400D92"/>
    <w:rsid w:val="00402874"/>
    <w:rsid w:val="00403BD8"/>
    <w:rsid w:val="00403C44"/>
    <w:rsid w:val="00412588"/>
    <w:rsid w:val="00414253"/>
    <w:rsid w:val="00415635"/>
    <w:rsid w:val="00415CD0"/>
    <w:rsid w:val="00417112"/>
    <w:rsid w:val="0042008E"/>
    <w:rsid w:val="00424559"/>
    <w:rsid w:val="00425EC5"/>
    <w:rsid w:val="0043201C"/>
    <w:rsid w:val="00435D26"/>
    <w:rsid w:val="00440480"/>
    <w:rsid w:val="004457F0"/>
    <w:rsid w:val="00445A55"/>
    <w:rsid w:val="00453034"/>
    <w:rsid w:val="00456BF6"/>
    <w:rsid w:val="00462AEA"/>
    <w:rsid w:val="00464A52"/>
    <w:rsid w:val="004713D9"/>
    <w:rsid w:val="004728B1"/>
    <w:rsid w:val="00480444"/>
    <w:rsid w:val="00480F34"/>
    <w:rsid w:val="0048499D"/>
    <w:rsid w:val="00484DFE"/>
    <w:rsid w:val="00487A00"/>
    <w:rsid w:val="004905A9"/>
    <w:rsid w:val="0049751B"/>
    <w:rsid w:val="004A0CAE"/>
    <w:rsid w:val="004A6620"/>
    <w:rsid w:val="004A6DF3"/>
    <w:rsid w:val="004B0A0A"/>
    <w:rsid w:val="004B0F97"/>
    <w:rsid w:val="004B3127"/>
    <w:rsid w:val="004B3293"/>
    <w:rsid w:val="004B538E"/>
    <w:rsid w:val="004B5D9F"/>
    <w:rsid w:val="004C73AC"/>
    <w:rsid w:val="004D5683"/>
    <w:rsid w:val="004D66B1"/>
    <w:rsid w:val="004D6B70"/>
    <w:rsid w:val="004E3310"/>
    <w:rsid w:val="004E3B2E"/>
    <w:rsid w:val="004E4CBC"/>
    <w:rsid w:val="004E6949"/>
    <w:rsid w:val="004F1BC9"/>
    <w:rsid w:val="004F5F3E"/>
    <w:rsid w:val="004F61C6"/>
    <w:rsid w:val="004F6AD8"/>
    <w:rsid w:val="00502F2B"/>
    <w:rsid w:val="00503A30"/>
    <w:rsid w:val="00512139"/>
    <w:rsid w:val="00512155"/>
    <w:rsid w:val="00513325"/>
    <w:rsid w:val="00515178"/>
    <w:rsid w:val="0051601E"/>
    <w:rsid w:val="005170AF"/>
    <w:rsid w:val="005211D3"/>
    <w:rsid w:val="005320C8"/>
    <w:rsid w:val="00534AA7"/>
    <w:rsid w:val="00535E01"/>
    <w:rsid w:val="00542D1C"/>
    <w:rsid w:val="005435A2"/>
    <w:rsid w:val="0054789C"/>
    <w:rsid w:val="00550281"/>
    <w:rsid w:val="0056432E"/>
    <w:rsid w:val="00566769"/>
    <w:rsid w:val="005670B9"/>
    <w:rsid w:val="005727AB"/>
    <w:rsid w:val="005736F4"/>
    <w:rsid w:val="0057572A"/>
    <w:rsid w:val="00576AD4"/>
    <w:rsid w:val="005779C2"/>
    <w:rsid w:val="00584C80"/>
    <w:rsid w:val="00591905"/>
    <w:rsid w:val="005920B0"/>
    <w:rsid w:val="00592261"/>
    <w:rsid w:val="00594A88"/>
    <w:rsid w:val="005A0CA8"/>
    <w:rsid w:val="005A656C"/>
    <w:rsid w:val="005A744B"/>
    <w:rsid w:val="005B1557"/>
    <w:rsid w:val="005B7D54"/>
    <w:rsid w:val="005C39EA"/>
    <w:rsid w:val="005C4838"/>
    <w:rsid w:val="005C6143"/>
    <w:rsid w:val="005D4050"/>
    <w:rsid w:val="005D7B23"/>
    <w:rsid w:val="005F49E0"/>
    <w:rsid w:val="006041D6"/>
    <w:rsid w:val="00610359"/>
    <w:rsid w:val="00610AEE"/>
    <w:rsid w:val="00610BE6"/>
    <w:rsid w:val="00611593"/>
    <w:rsid w:val="00614B7C"/>
    <w:rsid w:val="006273DC"/>
    <w:rsid w:val="00627BCD"/>
    <w:rsid w:val="0063040D"/>
    <w:rsid w:val="00630AA5"/>
    <w:rsid w:val="006325A4"/>
    <w:rsid w:val="00636C16"/>
    <w:rsid w:val="00637E2F"/>
    <w:rsid w:val="0064028C"/>
    <w:rsid w:val="0064757F"/>
    <w:rsid w:val="0065129C"/>
    <w:rsid w:val="00651B99"/>
    <w:rsid w:val="00660026"/>
    <w:rsid w:val="006646F5"/>
    <w:rsid w:val="006657B1"/>
    <w:rsid w:val="00665F98"/>
    <w:rsid w:val="00672D47"/>
    <w:rsid w:val="006739CC"/>
    <w:rsid w:val="00677E43"/>
    <w:rsid w:val="0068371D"/>
    <w:rsid w:val="00693787"/>
    <w:rsid w:val="006A1608"/>
    <w:rsid w:val="006A1B4B"/>
    <w:rsid w:val="006A1E48"/>
    <w:rsid w:val="006A22A8"/>
    <w:rsid w:val="006A36FF"/>
    <w:rsid w:val="006A786D"/>
    <w:rsid w:val="006B0149"/>
    <w:rsid w:val="006B0566"/>
    <w:rsid w:val="006B4889"/>
    <w:rsid w:val="006C07EE"/>
    <w:rsid w:val="006C6EF9"/>
    <w:rsid w:val="006D38E2"/>
    <w:rsid w:val="006D5A7D"/>
    <w:rsid w:val="006E0CF3"/>
    <w:rsid w:val="006E12F2"/>
    <w:rsid w:val="006F3AEC"/>
    <w:rsid w:val="00704828"/>
    <w:rsid w:val="0071172E"/>
    <w:rsid w:val="0071300C"/>
    <w:rsid w:val="00724581"/>
    <w:rsid w:val="0073282C"/>
    <w:rsid w:val="007420F9"/>
    <w:rsid w:val="00755514"/>
    <w:rsid w:val="00762F1F"/>
    <w:rsid w:val="007642EC"/>
    <w:rsid w:val="0076542C"/>
    <w:rsid w:val="007665B5"/>
    <w:rsid w:val="00766A63"/>
    <w:rsid w:val="00777291"/>
    <w:rsid w:val="0078566A"/>
    <w:rsid w:val="007864E4"/>
    <w:rsid w:val="007917B1"/>
    <w:rsid w:val="007B49B4"/>
    <w:rsid w:val="007B5549"/>
    <w:rsid w:val="007C2DD8"/>
    <w:rsid w:val="007C785C"/>
    <w:rsid w:val="007D01BE"/>
    <w:rsid w:val="007D09A3"/>
    <w:rsid w:val="007E0709"/>
    <w:rsid w:val="007E7AF8"/>
    <w:rsid w:val="007F5149"/>
    <w:rsid w:val="00801A7A"/>
    <w:rsid w:val="008102BF"/>
    <w:rsid w:val="0081100D"/>
    <w:rsid w:val="0082028B"/>
    <w:rsid w:val="0082134E"/>
    <w:rsid w:val="00822B9E"/>
    <w:rsid w:val="00830FB3"/>
    <w:rsid w:val="00831059"/>
    <w:rsid w:val="00831A25"/>
    <w:rsid w:val="0083429A"/>
    <w:rsid w:val="0084002D"/>
    <w:rsid w:val="008462E8"/>
    <w:rsid w:val="008469DC"/>
    <w:rsid w:val="00855609"/>
    <w:rsid w:val="008649AB"/>
    <w:rsid w:val="00875C98"/>
    <w:rsid w:val="00875CCC"/>
    <w:rsid w:val="00876120"/>
    <w:rsid w:val="0088208E"/>
    <w:rsid w:val="008855DD"/>
    <w:rsid w:val="008A0D13"/>
    <w:rsid w:val="008A1152"/>
    <w:rsid w:val="008A17EA"/>
    <w:rsid w:val="008A2C70"/>
    <w:rsid w:val="008B08ED"/>
    <w:rsid w:val="008B1B53"/>
    <w:rsid w:val="008B64D2"/>
    <w:rsid w:val="008C5CB3"/>
    <w:rsid w:val="008C6165"/>
    <w:rsid w:val="008D32E6"/>
    <w:rsid w:val="008D7187"/>
    <w:rsid w:val="008E1E1A"/>
    <w:rsid w:val="008E31E3"/>
    <w:rsid w:val="008F0C91"/>
    <w:rsid w:val="00905E51"/>
    <w:rsid w:val="009111B6"/>
    <w:rsid w:val="0091474D"/>
    <w:rsid w:val="00922830"/>
    <w:rsid w:val="009241F8"/>
    <w:rsid w:val="009244D2"/>
    <w:rsid w:val="00926590"/>
    <w:rsid w:val="009266D0"/>
    <w:rsid w:val="009267FA"/>
    <w:rsid w:val="00932222"/>
    <w:rsid w:val="00932B72"/>
    <w:rsid w:val="009359B7"/>
    <w:rsid w:val="00940D2E"/>
    <w:rsid w:val="009415D3"/>
    <w:rsid w:val="00944D48"/>
    <w:rsid w:val="0094596D"/>
    <w:rsid w:val="00947897"/>
    <w:rsid w:val="00951A87"/>
    <w:rsid w:val="009533B0"/>
    <w:rsid w:val="00955F3D"/>
    <w:rsid w:val="009631BE"/>
    <w:rsid w:val="009640B7"/>
    <w:rsid w:val="00974542"/>
    <w:rsid w:val="009750DB"/>
    <w:rsid w:val="009769CC"/>
    <w:rsid w:val="00995034"/>
    <w:rsid w:val="00996D41"/>
    <w:rsid w:val="00997C3E"/>
    <w:rsid w:val="00997D3C"/>
    <w:rsid w:val="009A0C6B"/>
    <w:rsid w:val="009A522B"/>
    <w:rsid w:val="009B386F"/>
    <w:rsid w:val="009B423C"/>
    <w:rsid w:val="009B4D11"/>
    <w:rsid w:val="009C0CF7"/>
    <w:rsid w:val="009C1F82"/>
    <w:rsid w:val="009C35CF"/>
    <w:rsid w:val="009D3419"/>
    <w:rsid w:val="009D3526"/>
    <w:rsid w:val="009D746A"/>
    <w:rsid w:val="009F1F68"/>
    <w:rsid w:val="009F2FFB"/>
    <w:rsid w:val="009F3BC0"/>
    <w:rsid w:val="009F5016"/>
    <w:rsid w:val="009F540B"/>
    <w:rsid w:val="009F7AE7"/>
    <w:rsid w:val="00A018F5"/>
    <w:rsid w:val="00A14B2F"/>
    <w:rsid w:val="00A16E60"/>
    <w:rsid w:val="00A22843"/>
    <w:rsid w:val="00A35F92"/>
    <w:rsid w:val="00A42146"/>
    <w:rsid w:val="00A44FE0"/>
    <w:rsid w:val="00A47FE5"/>
    <w:rsid w:val="00A51D2E"/>
    <w:rsid w:val="00A5386B"/>
    <w:rsid w:val="00A53BEA"/>
    <w:rsid w:val="00A56C91"/>
    <w:rsid w:val="00A60731"/>
    <w:rsid w:val="00A61010"/>
    <w:rsid w:val="00A642EC"/>
    <w:rsid w:val="00A64CFD"/>
    <w:rsid w:val="00A64E93"/>
    <w:rsid w:val="00A66918"/>
    <w:rsid w:val="00A701A7"/>
    <w:rsid w:val="00A703E4"/>
    <w:rsid w:val="00A73BDA"/>
    <w:rsid w:val="00A84D93"/>
    <w:rsid w:val="00A86C59"/>
    <w:rsid w:val="00A87B61"/>
    <w:rsid w:val="00A9082E"/>
    <w:rsid w:val="00A93CA9"/>
    <w:rsid w:val="00A96AFD"/>
    <w:rsid w:val="00AA11CF"/>
    <w:rsid w:val="00AA5F94"/>
    <w:rsid w:val="00AC11DE"/>
    <w:rsid w:val="00AC2103"/>
    <w:rsid w:val="00AC7747"/>
    <w:rsid w:val="00AD338A"/>
    <w:rsid w:val="00AD45B0"/>
    <w:rsid w:val="00AD4B79"/>
    <w:rsid w:val="00AE4526"/>
    <w:rsid w:val="00AF09A3"/>
    <w:rsid w:val="00B10C4A"/>
    <w:rsid w:val="00B111F9"/>
    <w:rsid w:val="00B162E6"/>
    <w:rsid w:val="00B22EDF"/>
    <w:rsid w:val="00B257E7"/>
    <w:rsid w:val="00B36565"/>
    <w:rsid w:val="00B371A9"/>
    <w:rsid w:val="00B419CF"/>
    <w:rsid w:val="00B41C48"/>
    <w:rsid w:val="00B516DC"/>
    <w:rsid w:val="00B52447"/>
    <w:rsid w:val="00B54831"/>
    <w:rsid w:val="00B57F83"/>
    <w:rsid w:val="00B61B4A"/>
    <w:rsid w:val="00B623D8"/>
    <w:rsid w:val="00B64668"/>
    <w:rsid w:val="00B65807"/>
    <w:rsid w:val="00B848C7"/>
    <w:rsid w:val="00B859C2"/>
    <w:rsid w:val="00B85B94"/>
    <w:rsid w:val="00B86761"/>
    <w:rsid w:val="00B924A1"/>
    <w:rsid w:val="00B943DC"/>
    <w:rsid w:val="00BB3F7E"/>
    <w:rsid w:val="00BB665A"/>
    <w:rsid w:val="00BC6534"/>
    <w:rsid w:val="00BD7CD0"/>
    <w:rsid w:val="00BE23FA"/>
    <w:rsid w:val="00BE3208"/>
    <w:rsid w:val="00BE6276"/>
    <w:rsid w:val="00BE7940"/>
    <w:rsid w:val="00BE7F66"/>
    <w:rsid w:val="00BF7BEE"/>
    <w:rsid w:val="00C03106"/>
    <w:rsid w:val="00C11895"/>
    <w:rsid w:val="00C201D3"/>
    <w:rsid w:val="00C30C8A"/>
    <w:rsid w:val="00C3129B"/>
    <w:rsid w:val="00C43269"/>
    <w:rsid w:val="00C44693"/>
    <w:rsid w:val="00C51DC0"/>
    <w:rsid w:val="00C56D53"/>
    <w:rsid w:val="00C56EE6"/>
    <w:rsid w:val="00C61078"/>
    <w:rsid w:val="00C6184E"/>
    <w:rsid w:val="00C6557F"/>
    <w:rsid w:val="00C65F6A"/>
    <w:rsid w:val="00C731C8"/>
    <w:rsid w:val="00C75461"/>
    <w:rsid w:val="00C76DCF"/>
    <w:rsid w:val="00C77137"/>
    <w:rsid w:val="00C8294F"/>
    <w:rsid w:val="00C8541F"/>
    <w:rsid w:val="00C85E17"/>
    <w:rsid w:val="00C91AA3"/>
    <w:rsid w:val="00CA048D"/>
    <w:rsid w:val="00CA303E"/>
    <w:rsid w:val="00CB5193"/>
    <w:rsid w:val="00CB796E"/>
    <w:rsid w:val="00CC3588"/>
    <w:rsid w:val="00CD081B"/>
    <w:rsid w:val="00CD3D7C"/>
    <w:rsid w:val="00CD748C"/>
    <w:rsid w:val="00CE0C05"/>
    <w:rsid w:val="00CE7349"/>
    <w:rsid w:val="00CF2348"/>
    <w:rsid w:val="00CF2B73"/>
    <w:rsid w:val="00CF3B6B"/>
    <w:rsid w:val="00CF5C87"/>
    <w:rsid w:val="00D043D9"/>
    <w:rsid w:val="00D055F3"/>
    <w:rsid w:val="00D06804"/>
    <w:rsid w:val="00D103ED"/>
    <w:rsid w:val="00D269EE"/>
    <w:rsid w:val="00D31C91"/>
    <w:rsid w:val="00D41B95"/>
    <w:rsid w:val="00D51EEE"/>
    <w:rsid w:val="00D6108D"/>
    <w:rsid w:val="00D62E91"/>
    <w:rsid w:val="00D63FA5"/>
    <w:rsid w:val="00D64AA2"/>
    <w:rsid w:val="00D73E54"/>
    <w:rsid w:val="00D74166"/>
    <w:rsid w:val="00D74D65"/>
    <w:rsid w:val="00DA2970"/>
    <w:rsid w:val="00DA5001"/>
    <w:rsid w:val="00DB4960"/>
    <w:rsid w:val="00DB57D6"/>
    <w:rsid w:val="00DB6CA2"/>
    <w:rsid w:val="00DC2D5B"/>
    <w:rsid w:val="00DD324C"/>
    <w:rsid w:val="00DD7365"/>
    <w:rsid w:val="00DE383E"/>
    <w:rsid w:val="00DE3C9F"/>
    <w:rsid w:val="00DE4CAD"/>
    <w:rsid w:val="00DF22A9"/>
    <w:rsid w:val="00DF3F3D"/>
    <w:rsid w:val="00DF414C"/>
    <w:rsid w:val="00E00503"/>
    <w:rsid w:val="00E12D6A"/>
    <w:rsid w:val="00E13C29"/>
    <w:rsid w:val="00E17D1E"/>
    <w:rsid w:val="00E25420"/>
    <w:rsid w:val="00E31884"/>
    <w:rsid w:val="00E36154"/>
    <w:rsid w:val="00E361DB"/>
    <w:rsid w:val="00E371B8"/>
    <w:rsid w:val="00E45D6E"/>
    <w:rsid w:val="00E55E06"/>
    <w:rsid w:val="00E64264"/>
    <w:rsid w:val="00E65BC2"/>
    <w:rsid w:val="00E93E8B"/>
    <w:rsid w:val="00E97741"/>
    <w:rsid w:val="00E97BBE"/>
    <w:rsid w:val="00E97C16"/>
    <w:rsid w:val="00EA7D7F"/>
    <w:rsid w:val="00EB05B1"/>
    <w:rsid w:val="00EB3C84"/>
    <w:rsid w:val="00EC42D7"/>
    <w:rsid w:val="00EC541C"/>
    <w:rsid w:val="00EC74B1"/>
    <w:rsid w:val="00ED074C"/>
    <w:rsid w:val="00ED5060"/>
    <w:rsid w:val="00ED6DFE"/>
    <w:rsid w:val="00EE084C"/>
    <w:rsid w:val="00EE4BD4"/>
    <w:rsid w:val="00EF38CF"/>
    <w:rsid w:val="00EF6D26"/>
    <w:rsid w:val="00F05C3C"/>
    <w:rsid w:val="00F1532F"/>
    <w:rsid w:val="00F17A00"/>
    <w:rsid w:val="00F242A5"/>
    <w:rsid w:val="00F3621B"/>
    <w:rsid w:val="00F4183A"/>
    <w:rsid w:val="00F443DF"/>
    <w:rsid w:val="00F4644A"/>
    <w:rsid w:val="00F464FE"/>
    <w:rsid w:val="00F47941"/>
    <w:rsid w:val="00F554B9"/>
    <w:rsid w:val="00F56041"/>
    <w:rsid w:val="00F6418B"/>
    <w:rsid w:val="00F650B1"/>
    <w:rsid w:val="00F739DA"/>
    <w:rsid w:val="00F8155F"/>
    <w:rsid w:val="00F8538D"/>
    <w:rsid w:val="00F855C6"/>
    <w:rsid w:val="00F874DD"/>
    <w:rsid w:val="00F90E84"/>
    <w:rsid w:val="00FA4DF3"/>
    <w:rsid w:val="00FA7278"/>
    <w:rsid w:val="00FB4A28"/>
    <w:rsid w:val="00FC1CB9"/>
    <w:rsid w:val="00FC7A7C"/>
    <w:rsid w:val="00FD31C5"/>
    <w:rsid w:val="00FD40E3"/>
    <w:rsid w:val="00FD4AEE"/>
    <w:rsid w:val="00FE1955"/>
    <w:rsid w:val="00FE4ABC"/>
    <w:rsid w:val="00FE6228"/>
    <w:rsid w:val="00FE7B1F"/>
    <w:rsid w:val="00FF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95781A"/>
  <w15:chartTrackingRefBased/>
  <w15:docId w15:val="{AD1A42BE-6A72-40F4-AB88-3F5C1505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1C98"/>
    <w:pPr>
      <w:spacing w:before="120" w:after="60"/>
    </w:pPr>
    <w:rPr>
      <w:kern w:val="16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4E3B2E"/>
    <w:pPr>
      <w:keepNext/>
      <w:keepLines/>
      <w:numPr>
        <w:numId w:val="2"/>
      </w:numPr>
      <w:tabs>
        <w:tab w:val="num" w:pos="2880"/>
      </w:tabs>
      <w:outlineLvl w:val="0"/>
    </w:pPr>
    <w:rPr>
      <w:rFonts w:ascii="Arial" w:hAnsi="Arial"/>
      <w:kern w:val="28"/>
      <w:sz w:val="52"/>
    </w:rPr>
  </w:style>
  <w:style w:type="paragraph" w:styleId="Heading2">
    <w:name w:val="heading 2"/>
    <w:basedOn w:val="Normal"/>
    <w:next w:val="Normal"/>
    <w:autoRedefine/>
    <w:qFormat/>
    <w:rsid w:val="00E31884"/>
    <w:pPr>
      <w:numPr>
        <w:numId w:val="10"/>
      </w:numPr>
      <w:pBdr>
        <w:bottom w:val="single" w:sz="24" w:space="1" w:color="808080"/>
      </w:pBdr>
      <w:spacing w:before="0" w:after="0"/>
      <w:outlineLvl w:val="1"/>
    </w:pPr>
    <w:rPr>
      <w:rFonts w:ascii="Arial" w:hAnsi="Arial"/>
      <w:b/>
      <w:color w:val="000000"/>
      <w:kern w:val="28"/>
      <w:sz w:val="48"/>
      <w:szCs w:val="40"/>
    </w:rPr>
  </w:style>
  <w:style w:type="paragraph" w:styleId="Heading3">
    <w:name w:val="heading 3"/>
    <w:basedOn w:val="Normal"/>
    <w:next w:val="Normal"/>
    <w:qFormat/>
    <w:rsid w:val="00535E01"/>
    <w:pPr>
      <w:keepNext/>
      <w:spacing w:before="480" w:after="160"/>
      <w:outlineLvl w:val="2"/>
    </w:pPr>
    <w:rPr>
      <w:rFonts w:ascii="Arial" w:hAnsi="Arial"/>
      <w:b/>
      <w:color w:val="000000"/>
      <w:kern w:val="28"/>
      <w:sz w:val="28"/>
    </w:rPr>
  </w:style>
  <w:style w:type="paragraph" w:styleId="Heading4">
    <w:name w:val="heading 4"/>
    <w:basedOn w:val="Normal"/>
    <w:next w:val="Normal"/>
    <w:qFormat/>
    <w:rsid w:val="00535E01"/>
    <w:pPr>
      <w:tabs>
        <w:tab w:val="left" w:pos="576"/>
      </w:tabs>
      <w:spacing w:before="240" w:after="160"/>
      <w:outlineLvl w:val="3"/>
    </w:pPr>
    <w:rPr>
      <w:rFonts w:ascii="Arial" w:hAnsi="Arial"/>
      <w:b/>
      <w:kern w:val="21"/>
      <w:sz w:val="24"/>
    </w:rPr>
  </w:style>
  <w:style w:type="paragraph" w:styleId="Heading5">
    <w:name w:val="heading 5"/>
    <w:basedOn w:val="Normal"/>
    <w:next w:val="Normal"/>
    <w:autoRedefine/>
    <w:qFormat/>
    <w:rsid w:val="00535E01"/>
    <w:pPr>
      <w:spacing w:before="24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535E01"/>
    <w:pPr>
      <w:numPr>
        <w:ilvl w:val="5"/>
        <w:numId w:val="2"/>
      </w:numPr>
      <w:spacing w:before="24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35E01"/>
    <w:pPr>
      <w:numPr>
        <w:ilvl w:val="6"/>
        <w:numId w:val="2"/>
      </w:numPr>
      <w:spacing w:before="24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35E01"/>
    <w:pPr>
      <w:numPr>
        <w:ilvl w:val="7"/>
        <w:numId w:val="2"/>
      </w:numPr>
      <w:spacing w:before="24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35E01"/>
    <w:pPr>
      <w:numPr>
        <w:ilvl w:val="8"/>
        <w:numId w:val="2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Normal">
    <w:name w:val="Bulleted Normal"/>
    <w:basedOn w:val="Normal"/>
    <w:next w:val="Normal"/>
    <w:rsid w:val="00535E01"/>
    <w:pPr>
      <w:numPr>
        <w:numId w:val="1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character" w:customStyle="1" w:styleId="ChapterNumber">
    <w:name w:val="ChapterNumber"/>
    <w:rsid w:val="00535E01"/>
  </w:style>
  <w:style w:type="paragraph" w:styleId="Footer">
    <w:name w:val="footer"/>
    <w:basedOn w:val="Normal"/>
    <w:link w:val="FooterChar"/>
    <w:rsid w:val="00535E01"/>
    <w:pPr>
      <w:tabs>
        <w:tab w:val="center" w:pos="4320"/>
        <w:tab w:val="right" w:pos="8640"/>
      </w:tabs>
    </w:pPr>
  </w:style>
  <w:style w:type="paragraph" w:styleId="Header">
    <w:name w:val="header"/>
    <w:aliases w:val="Prologue Header"/>
    <w:basedOn w:val="Normal"/>
    <w:link w:val="HeaderChar"/>
    <w:rsid w:val="00535E01"/>
    <w:pPr>
      <w:pBdr>
        <w:bottom w:val="single" w:sz="2" w:space="1" w:color="auto"/>
      </w:pBdr>
    </w:pPr>
    <w:rPr>
      <w:rFonts w:ascii="Arial" w:hAnsi="Arial"/>
      <w:b/>
      <w:sz w:val="18"/>
    </w:rPr>
  </w:style>
  <w:style w:type="character" w:styleId="Hyperlink">
    <w:name w:val="Hyperlink"/>
    <w:uiPriority w:val="99"/>
    <w:rsid w:val="00535E01"/>
    <w:rPr>
      <w:color w:val="0000FF"/>
      <w:u w:val="single"/>
    </w:rPr>
  </w:style>
  <w:style w:type="paragraph" w:styleId="Index1">
    <w:name w:val="index 1"/>
    <w:basedOn w:val="Normal"/>
    <w:next w:val="Normal"/>
    <w:semiHidden/>
    <w:rsid w:val="00535E01"/>
    <w:pPr>
      <w:tabs>
        <w:tab w:val="right" w:leader="dot" w:pos="3960"/>
      </w:tabs>
      <w:spacing w:before="0" w:after="0"/>
      <w:ind w:left="202" w:hanging="202"/>
    </w:pPr>
    <w:rPr>
      <w:sz w:val="20"/>
    </w:rPr>
  </w:style>
  <w:style w:type="paragraph" w:styleId="Index2">
    <w:name w:val="index 2"/>
    <w:basedOn w:val="Normal"/>
    <w:next w:val="Normal"/>
    <w:semiHidden/>
    <w:rsid w:val="00535E01"/>
    <w:pPr>
      <w:tabs>
        <w:tab w:val="right" w:leader="dot" w:pos="3960"/>
      </w:tabs>
      <w:spacing w:before="0"/>
      <w:ind w:left="490" w:hanging="245"/>
    </w:pPr>
    <w:rPr>
      <w:sz w:val="20"/>
    </w:rPr>
  </w:style>
  <w:style w:type="paragraph" w:styleId="Index3">
    <w:name w:val="index 3"/>
    <w:basedOn w:val="Normal"/>
    <w:next w:val="Normal"/>
    <w:semiHidden/>
    <w:rsid w:val="00535E01"/>
    <w:pPr>
      <w:tabs>
        <w:tab w:val="right" w:leader="dot" w:pos="3960"/>
      </w:tabs>
      <w:ind w:left="720" w:hanging="240"/>
    </w:pPr>
    <w:rPr>
      <w:sz w:val="20"/>
    </w:rPr>
  </w:style>
  <w:style w:type="paragraph" w:styleId="IndexHeading">
    <w:name w:val="index heading"/>
    <w:basedOn w:val="Normal"/>
    <w:next w:val="Index1"/>
    <w:semiHidden/>
    <w:rsid w:val="00535E01"/>
    <w:pPr>
      <w:spacing w:before="240" w:after="120"/>
      <w:jc w:val="center"/>
    </w:pPr>
    <w:rPr>
      <w:b/>
    </w:rPr>
  </w:style>
  <w:style w:type="paragraph" w:styleId="List">
    <w:name w:val="List"/>
    <w:basedOn w:val="Normal"/>
    <w:rsid w:val="00535E01"/>
    <w:pPr>
      <w:numPr>
        <w:numId w:val="3"/>
      </w:numPr>
    </w:pPr>
  </w:style>
  <w:style w:type="paragraph" w:styleId="NormalIndent">
    <w:name w:val="Normal Indent"/>
    <w:basedOn w:val="Normal"/>
    <w:rsid w:val="00535E01"/>
    <w:pPr>
      <w:ind w:left="720"/>
    </w:pPr>
  </w:style>
  <w:style w:type="paragraph" w:customStyle="1" w:styleId="NumberingExercise">
    <w:name w:val="Numbering(Exercise)"/>
    <w:basedOn w:val="Normal"/>
    <w:rsid w:val="00535E01"/>
    <w:pPr>
      <w:numPr>
        <w:numId w:val="4"/>
      </w:numPr>
    </w:pPr>
  </w:style>
  <w:style w:type="paragraph" w:customStyle="1" w:styleId="NumberingSolutions">
    <w:name w:val="Numbering(Solutions)"/>
    <w:basedOn w:val="Normal"/>
    <w:rsid w:val="00535E01"/>
    <w:pPr>
      <w:numPr>
        <w:numId w:val="5"/>
      </w:numPr>
    </w:pPr>
  </w:style>
  <w:style w:type="character" w:styleId="PageNumber">
    <w:name w:val="page number"/>
    <w:rsid w:val="00535E01"/>
    <w:rPr>
      <w:rFonts w:ascii="Arial" w:hAnsi="Arial"/>
      <w:sz w:val="18"/>
    </w:rPr>
  </w:style>
  <w:style w:type="paragraph" w:customStyle="1" w:styleId="PowerPointslide">
    <w:name w:val="PowerPoint slide"/>
    <w:basedOn w:val="Normal"/>
    <w:next w:val="Normal"/>
    <w:rsid w:val="00535E01"/>
    <w:pPr>
      <w:widowControl w:val="0"/>
      <w:spacing w:before="240" w:after="120"/>
    </w:pPr>
    <w:rPr>
      <w:kern w:val="0"/>
    </w:rPr>
  </w:style>
  <w:style w:type="paragraph" w:styleId="TOC1">
    <w:name w:val="toc 1"/>
    <w:basedOn w:val="Normal"/>
    <w:next w:val="Normal"/>
    <w:uiPriority w:val="39"/>
    <w:rsid w:val="00535E01"/>
    <w:pPr>
      <w:tabs>
        <w:tab w:val="left" w:pos="432"/>
        <w:tab w:val="right" w:leader="dot" w:pos="8640"/>
      </w:tabs>
      <w:spacing w:before="360"/>
    </w:pPr>
    <w:rPr>
      <w:rFonts w:ascii="Arial" w:hAnsi="Arial"/>
      <w:b/>
    </w:rPr>
  </w:style>
  <w:style w:type="paragraph" w:styleId="TOC2">
    <w:name w:val="toc 2"/>
    <w:basedOn w:val="Normal"/>
    <w:next w:val="Normal"/>
    <w:uiPriority w:val="39"/>
    <w:rsid w:val="00535E01"/>
    <w:pPr>
      <w:tabs>
        <w:tab w:val="left" w:pos="720"/>
        <w:tab w:val="right" w:leader="dot" w:pos="8640"/>
      </w:tabs>
      <w:spacing w:before="240"/>
      <w:ind w:left="200"/>
    </w:pPr>
  </w:style>
  <w:style w:type="paragraph" w:styleId="TOC3">
    <w:name w:val="toc 3"/>
    <w:basedOn w:val="Normal"/>
    <w:next w:val="Normal"/>
    <w:uiPriority w:val="39"/>
    <w:rsid w:val="00535E01"/>
    <w:pPr>
      <w:tabs>
        <w:tab w:val="right" w:pos="9360"/>
      </w:tabs>
      <w:ind w:left="400"/>
    </w:pPr>
  </w:style>
  <w:style w:type="paragraph" w:styleId="TOC4">
    <w:name w:val="toc 4"/>
    <w:basedOn w:val="Normal"/>
    <w:next w:val="Normal"/>
    <w:semiHidden/>
    <w:rsid w:val="00535E01"/>
    <w:pPr>
      <w:tabs>
        <w:tab w:val="right" w:pos="9360"/>
      </w:tabs>
      <w:ind w:left="600"/>
    </w:pPr>
  </w:style>
  <w:style w:type="paragraph" w:styleId="TOC5">
    <w:name w:val="toc 5"/>
    <w:basedOn w:val="Normal"/>
    <w:next w:val="Normal"/>
    <w:semiHidden/>
    <w:rsid w:val="00535E01"/>
    <w:pPr>
      <w:tabs>
        <w:tab w:val="right" w:pos="9360"/>
      </w:tabs>
      <w:ind w:left="800"/>
    </w:pPr>
  </w:style>
  <w:style w:type="paragraph" w:styleId="TOC6">
    <w:name w:val="toc 6"/>
    <w:basedOn w:val="Normal"/>
    <w:next w:val="Normal"/>
    <w:semiHidden/>
    <w:rsid w:val="00535E01"/>
    <w:pPr>
      <w:tabs>
        <w:tab w:val="right" w:pos="9360"/>
      </w:tabs>
      <w:ind w:left="1000"/>
    </w:pPr>
  </w:style>
  <w:style w:type="paragraph" w:styleId="TOC7">
    <w:name w:val="toc 7"/>
    <w:basedOn w:val="TOC1"/>
    <w:next w:val="Normal"/>
    <w:rsid w:val="00535E01"/>
    <w:pPr>
      <w:tabs>
        <w:tab w:val="clear" w:pos="432"/>
        <w:tab w:val="clear" w:pos="8640"/>
        <w:tab w:val="left" w:pos="576"/>
        <w:tab w:val="right" w:leader="dot" w:pos="9360"/>
      </w:tabs>
      <w:ind w:left="576" w:right="720" w:hanging="576"/>
    </w:pPr>
  </w:style>
  <w:style w:type="paragraph" w:styleId="TOC8">
    <w:name w:val="toc 8"/>
    <w:basedOn w:val="Normal"/>
    <w:next w:val="Normal"/>
    <w:rsid w:val="00535E01"/>
    <w:pPr>
      <w:tabs>
        <w:tab w:val="right" w:leader="dot" w:pos="9360"/>
      </w:tabs>
      <w:ind w:left="1080" w:right="720"/>
    </w:pPr>
    <w:rPr>
      <w:rFonts w:ascii="Arial" w:hAnsi="Arial"/>
      <w:sz w:val="20"/>
    </w:rPr>
  </w:style>
  <w:style w:type="paragraph" w:styleId="TOC9">
    <w:name w:val="toc 9"/>
    <w:basedOn w:val="TOC8"/>
    <w:next w:val="Normal"/>
    <w:rsid w:val="00535E01"/>
    <w:pPr>
      <w:numPr>
        <w:numId w:val="6"/>
      </w:numPr>
    </w:pPr>
  </w:style>
  <w:style w:type="paragraph" w:customStyle="1" w:styleId="HeadingDemo">
    <w:name w:val="Heading Demo"/>
    <w:basedOn w:val="Heading3"/>
    <w:next w:val="Normal"/>
    <w:autoRedefine/>
    <w:rsid w:val="00535E01"/>
    <w:pPr>
      <w:keepNext w:val="0"/>
      <w:pBdr>
        <w:bottom w:val="single" w:sz="24" w:space="1" w:color="808080"/>
      </w:pBdr>
    </w:pPr>
  </w:style>
  <w:style w:type="paragraph" w:customStyle="1" w:styleId="HeadingExercise">
    <w:name w:val="Heading Exercise"/>
    <w:basedOn w:val="Heading3"/>
    <w:next w:val="Normal"/>
    <w:autoRedefine/>
    <w:rsid w:val="00535E01"/>
    <w:pPr>
      <w:keepNext w:val="0"/>
      <w:pBdr>
        <w:bottom w:val="single" w:sz="24" w:space="1" w:color="808080"/>
      </w:pBdr>
    </w:pPr>
  </w:style>
  <w:style w:type="paragraph" w:customStyle="1" w:styleId="HeadingSolution">
    <w:name w:val="Heading Solution"/>
    <w:basedOn w:val="Heading3"/>
    <w:next w:val="Normal"/>
    <w:rsid w:val="00535E01"/>
    <w:pPr>
      <w:spacing w:before="120"/>
    </w:pPr>
  </w:style>
  <w:style w:type="paragraph" w:customStyle="1" w:styleId="HeadingExerciseLevel">
    <w:name w:val="Heading Exercise Level"/>
    <w:basedOn w:val="Heading4"/>
    <w:next w:val="Normal"/>
    <w:rsid w:val="00535E01"/>
  </w:style>
  <w:style w:type="character" w:customStyle="1" w:styleId="Heading1Char">
    <w:name w:val="Heading 1 Char"/>
    <w:link w:val="Heading1"/>
    <w:rsid w:val="004E3B2E"/>
    <w:rPr>
      <w:rFonts w:ascii="Arial" w:hAnsi="Arial"/>
      <w:kern w:val="28"/>
      <w:sz w:val="52"/>
      <w:lang w:val="en-US" w:eastAsia="en-US"/>
    </w:rPr>
  </w:style>
  <w:style w:type="paragraph" w:styleId="BalloonText">
    <w:name w:val="Balloon Text"/>
    <w:basedOn w:val="Normal"/>
    <w:link w:val="BalloonTextChar"/>
    <w:rsid w:val="0030434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04342"/>
    <w:rPr>
      <w:rFonts w:ascii="Tahoma" w:hAnsi="Tahoma" w:cs="Tahoma"/>
      <w:kern w:val="16"/>
      <w:sz w:val="16"/>
      <w:szCs w:val="16"/>
    </w:rPr>
  </w:style>
  <w:style w:type="paragraph" w:styleId="NormalWeb">
    <w:name w:val="Normal (Web)"/>
    <w:basedOn w:val="Normal"/>
    <w:uiPriority w:val="99"/>
    <w:unhideWhenUsed/>
    <w:rsid w:val="00DB57D6"/>
    <w:pPr>
      <w:spacing w:before="100" w:beforeAutospacing="1" w:after="100" w:afterAutospacing="1"/>
    </w:pPr>
    <w:rPr>
      <w:kern w:val="0"/>
      <w:sz w:val="24"/>
      <w:szCs w:val="24"/>
    </w:rPr>
  </w:style>
  <w:style w:type="character" w:styleId="CommentReference">
    <w:name w:val="annotation reference"/>
    <w:uiPriority w:val="99"/>
    <w:rsid w:val="00F65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650B1"/>
    <w:rPr>
      <w:sz w:val="20"/>
    </w:rPr>
  </w:style>
  <w:style w:type="character" w:customStyle="1" w:styleId="CommentTextChar">
    <w:name w:val="Comment Text Char"/>
    <w:link w:val="CommentText"/>
    <w:uiPriority w:val="99"/>
    <w:rsid w:val="00F650B1"/>
    <w:rPr>
      <w:kern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650B1"/>
    <w:pPr>
      <w:ind w:left="708"/>
    </w:pPr>
  </w:style>
  <w:style w:type="paragraph" w:styleId="TOCHeading">
    <w:name w:val="TOC Heading"/>
    <w:basedOn w:val="Heading1"/>
    <w:next w:val="Normal"/>
    <w:uiPriority w:val="39"/>
    <w:unhideWhenUsed/>
    <w:qFormat/>
    <w:rsid w:val="00693787"/>
    <w:pPr>
      <w:numPr>
        <w:numId w:val="0"/>
      </w:numPr>
      <w:spacing w:before="240" w:after="0" w:line="259" w:lineRule="auto"/>
      <w:outlineLvl w:val="9"/>
    </w:pPr>
    <w:rPr>
      <w:rFonts w:ascii="Calibri Light" w:hAnsi="Calibri Light"/>
      <w:color w:val="2E74B5"/>
      <w:kern w:val="0"/>
      <w:sz w:val="32"/>
      <w:szCs w:val="32"/>
    </w:rPr>
  </w:style>
  <w:style w:type="paragraph" w:customStyle="1" w:styleId="BookTitle1">
    <w:name w:val="Book Title1"/>
    <w:basedOn w:val="Normal"/>
    <w:rsid w:val="000E1B2E"/>
    <w:pPr>
      <w:ind w:left="2880"/>
      <w:jc w:val="right"/>
    </w:pPr>
    <w:rPr>
      <w:rFonts w:ascii="Arial" w:hAnsi="Arial"/>
      <w:b/>
      <w:kern w:val="22"/>
      <w:sz w:val="72"/>
    </w:rPr>
  </w:style>
  <w:style w:type="character" w:customStyle="1" w:styleId="HeaderChar">
    <w:name w:val="Header Char"/>
    <w:aliases w:val="Prologue Header Char"/>
    <w:link w:val="Header"/>
    <w:rsid w:val="000E1B2E"/>
    <w:rPr>
      <w:rFonts w:ascii="Arial" w:hAnsi="Arial"/>
      <w:b/>
      <w:kern w:val="16"/>
      <w:sz w:val="18"/>
    </w:rPr>
  </w:style>
  <w:style w:type="character" w:customStyle="1" w:styleId="FooterChar">
    <w:name w:val="Footer Char"/>
    <w:link w:val="Footer"/>
    <w:rsid w:val="000E1B2E"/>
    <w:rPr>
      <w:kern w:val="16"/>
      <w:sz w:val="22"/>
    </w:rPr>
  </w:style>
  <w:style w:type="paragraph" w:styleId="CommentSubject">
    <w:name w:val="annotation subject"/>
    <w:basedOn w:val="CommentText"/>
    <w:next w:val="CommentText"/>
    <w:link w:val="CommentSubjectChar"/>
    <w:rsid w:val="001C3704"/>
    <w:rPr>
      <w:b/>
      <w:bCs/>
    </w:rPr>
  </w:style>
  <w:style w:type="character" w:customStyle="1" w:styleId="CommentSubjectChar">
    <w:name w:val="Comment Subject Char"/>
    <w:link w:val="CommentSubject"/>
    <w:rsid w:val="001C3704"/>
    <w:rPr>
      <w:b/>
      <w:bCs/>
      <w:kern w:val="16"/>
      <w:lang w:val="en-US" w:eastAsia="en-US"/>
    </w:rPr>
  </w:style>
  <w:style w:type="table" w:styleId="TableGrid">
    <w:name w:val="Table Grid"/>
    <w:basedOn w:val="TableNormal"/>
    <w:uiPriority w:val="39"/>
    <w:rsid w:val="0051601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PowerServ\Templates\CDS%20Compact%20Chapter_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2B206-2139-4332-9BF3-72730D79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CDS Compact Chapter_2012.dot</Template>
  <TotalTime>9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1118</CharactersWithSpaces>
  <SharedDoc>false</SharedDoc>
  <HLinks>
    <vt:vector size="168" baseType="variant"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_Toc532226048</vt:lpwstr>
      </vt:variant>
      <vt:variant>
        <vt:i4>1310773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_Toc532226047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_Toc532226046</vt:lpwstr>
      </vt:variant>
      <vt:variant>
        <vt:i4>1310773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_Toc532226045</vt:lpwstr>
      </vt:variant>
      <vt:variant>
        <vt:i4>1310773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_Toc532226044</vt:lpwstr>
      </vt:variant>
      <vt:variant>
        <vt:i4>1310773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_Toc532226043</vt:lpwstr>
      </vt:variant>
      <vt:variant>
        <vt:i4>1310773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_Toc532226042</vt:lpwstr>
      </vt:variant>
      <vt:variant>
        <vt:i4>1310773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_Toc532226041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_Toc532226040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_Toc532226039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_Toc532226038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_Toc532226037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_Toc532226036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_Toc532226035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_Toc532226034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_Toc532226033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_Toc532226032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_Toc532226031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_Toc532226030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_Toc532226029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_Toc532226028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_Toc532226027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_Toc532226026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_Toc532226025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_Toc532226024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_Toc532226023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_Toc532226022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_Toc532226021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Perkins</dc:creator>
  <cp:keywords/>
  <cp:lastModifiedBy>Alexander Gorbenko</cp:lastModifiedBy>
  <cp:revision>4</cp:revision>
  <cp:lastPrinted>2018-12-10T14:25:00Z</cp:lastPrinted>
  <dcterms:created xsi:type="dcterms:W3CDTF">2021-05-20T18:24:00Z</dcterms:created>
  <dcterms:modified xsi:type="dcterms:W3CDTF">2021-05-20T18:28:00Z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ChapterNumber">
    <vt:i4>1</vt:i4>
  </property>
</Properties>
</file>